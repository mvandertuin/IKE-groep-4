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A06" w:rsidRDefault="00817A06" w:rsidP="00817A06">
      <w:pPr>
        <w:pStyle w:val="Heading1"/>
        <w:rPr>
          <w:lang w:val="en-US"/>
        </w:rPr>
      </w:pPr>
      <w:r>
        <w:rPr>
          <w:lang w:val="en-US"/>
        </w:rPr>
        <w:t>Data test 2</w:t>
      </w:r>
    </w:p>
    <w:p w:rsidR="00817A06" w:rsidRPr="00817A06" w:rsidRDefault="00817A06" w:rsidP="00817A06">
      <w:pPr>
        <w:rPr>
          <w:lang w:val="en-US"/>
        </w:rPr>
      </w:pPr>
    </w:p>
    <w:p w:rsidR="00C23E42" w:rsidRDefault="00817A06">
      <w:pPr>
        <w:rPr>
          <w:lang w:val="en-US"/>
        </w:rPr>
      </w:pPr>
      <w:r>
        <w:rPr>
          <w:lang w:val="en-US"/>
        </w:rPr>
        <w:t xml:space="preserve">Test1: </w:t>
      </w:r>
      <w:proofErr w:type="spellStart"/>
      <w:r>
        <w:rPr>
          <w:lang w:val="en-US"/>
        </w:rPr>
        <w:t>gebruiker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ikea</w:t>
      </w:r>
      <w:proofErr w:type="spellEnd"/>
    </w:p>
    <w:p w:rsidR="00817A06" w:rsidRDefault="00817A06">
      <w:pPr>
        <w:rPr>
          <w:lang w:val="en-US"/>
        </w:rPr>
      </w:pPr>
      <w:r>
        <w:rPr>
          <w:lang w:val="en-US"/>
        </w:rPr>
        <w:t>Shift 1</w:t>
      </w:r>
    </w:p>
    <w:p w:rsidR="00817A06" w:rsidRDefault="00817A06">
      <w:pPr>
        <w:rPr>
          <w:lang w:val="en-US"/>
        </w:rPr>
      </w:pPr>
      <w:r>
        <w:rPr>
          <w:lang w:val="en-US"/>
        </w:rPr>
        <w:t xml:space="preserve">19 </w:t>
      </w:r>
      <w:proofErr w:type="spellStart"/>
      <w:r>
        <w:rPr>
          <w:lang w:val="en-US"/>
        </w:rPr>
        <w:t>resultaten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17A06" w:rsidTr="00817A06">
        <w:tc>
          <w:tcPr>
            <w:tcW w:w="4606" w:type="dxa"/>
          </w:tcPr>
          <w:p w:rsidR="00817A06" w:rsidRDefault="00817A06" w:rsidP="00E84524">
            <w:pPr>
              <w:rPr>
                <w:lang w:val="en-US"/>
              </w:rPr>
            </w:pPr>
            <w:r>
              <w:rPr>
                <w:lang w:val="en-US"/>
              </w:rPr>
              <w:t>Ray Charles</w:t>
            </w:r>
          </w:p>
        </w:tc>
        <w:tc>
          <w:tcPr>
            <w:tcW w:w="4606" w:type="dxa"/>
          </w:tcPr>
          <w:p w:rsidR="00817A06" w:rsidRDefault="00817A06" w:rsidP="00E84524">
            <w:pPr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</w:tr>
      <w:tr w:rsidR="00817A06" w:rsidTr="00817A06">
        <w:tc>
          <w:tcPr>
            <w:tcW w:w="4606" w:type="dxa"/>
          </w:tcPr>
          <w:p w:rsidR="00817A06" w:rsidRDefault="00817A06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4606" w:type="dxa"/>
          </w:tcPr>
          <w:p w:rsidR="00817A06" w:rsidRDefault="00817A06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817A06" w:rsidTr="00817A06">
        <w:tc>
          <w:tcPr>
            <w:tcW w:w="4606" w:type="dxa"/>
          </w:tcPr>
          <w:p w:rsidR="00817A06" w:rsidRDefault="00817A06" w:rsidP="00E84524">
            <w:pPr>
              <w:rPr>
                <w:lang w:val="en-US"/>
              </w:rPr>
            </w:pPr>
            <w:r>
              <w:rPr>
                <w:lang w:val="en-US"/>
              </w:rPr>
              <w:t>Frank Sinatra</w:t>
            </w:r>
          </w:p>
        </w:tc>
        <w:tc>
          <w:tcPr>
            <w:tcW w:w="4606" w:type="dxa"/>
          </w:tcPr>
          <w:p w:rsidR="00817A06" w:rsidRDefault="00817A06" w:rsidP="00E84524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</w:tr>
      <w:tr w:rsidR="00817A06" w:rsidTr="00817A06">
        <w:tc>
          <w:tcPr>
            <w:tcW w:w="4606" w:type="dxa"/>
          </w:tcPr>
          <w:p w:rsidR="00817A06" w:rsidRDefault="00817A06" w:rsidP="00E84524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817A06" w:rsidRDefault="00817A06" w:rsidP="00E84524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</w:tr>
    </w:tbl>
    <w:p w:rsidR="00817A06" w:rsidRDefault="00817A06">
      <w:pPr>
        <w:rPr>
          <w:lang w:val="en-US"/>
        </w:rPr>
      </w:pPr>
    </w:p>
    <w:p w:rsidR="00817A06" w:rsidRDefault="00817A06">
      <w:pPr>
        <w:rPr>
          <w:lang w:val="en-US"/>
        </w:rPr>
      </w:pPr>
      <w:r>
        <w:rPr>
          <w:lang w:val="en-US"/>
        </w:rPr>
        <w:t>Shift 2</w:t>
      </w:r>
    </w:p>
    <w:p w:rsidR="00817A06" w:rsidRDefault="00817A06">
      <w:pPr>
        <w:rPr>
          <w:lang w:val="en-US"/>
        </w:rPr>
      </w:pPr>
      <w:r>
        <w:rPr>
          <w:lang w:val="en-US"/>
        </w:rPr>
        <w:t xml:space="preserve">22 </w:t>
      </w:r>
      <w:proofErr w:type="spellStart"/>
      <w:r>
        <w:rPr>
          <w:lang w:val="en-US"/>
        </w:rPr>
        <w:t>resultaten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17A06" w:rsidTr="00817A06">
        <w:tc>
          <w:tcPr>
            <w:tcW w:w="4606" w:type="dxa"/>
          </w:tcPr>
          <w:p w:rsidR="00817A06" w:rsidRDefault="00817A06" w:rsidP="00E84524">
            <w:pPr>
              <w:rPr>
                <w:lang w:val="en-US"/>
              </w:rPr>
            </w:pPr>
            <w:r>
              <w:rPr>
                <w:lang w:val="en-US"/>
              </w:rPr>
              <w:t>Johnny Cash</w:t>
            </w:r>
          </w:p>
        </w:tc>
        <w:tc>
          <w:tcPr>
            <w:tcW w:w="4606" w:type="dxa"/>
          </w:tcPr>
          <w:p w:rsidR="00817A06" w:rsidRDefault="00817A06" w:rsidP="00E84524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3952EC" w:rsidTr="00817A06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The Black Keys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930</w:t>
            </w:r>
          </w:p>
        </w:tc>
      </w:tr>
      <w:tr w:rsidR="003952EC" w:rsidTr="00817A06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</w:tr>
      <w:tr w:rsidR="003952EC" w:rsidTr="00817A06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Frank Sinatra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</w:tr>
      <w:tr w:rsidR="003952EC" w:rsidTr="00817A06"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Animal Collective</w:t>
            </w:r>
          </w:p>
        </w:tc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952EC" w:rsidTr="00817A06"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Bjork</w:t>
            </w:r>
          </w:p>
        </w:tc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</w:tr>
      <w:tr w:rsidR="003952EC" w:rsidTr="00817A06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B.B. King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763</w:t>
            </w:r>
          </w:p>
        </w:tc>
      </w:tr>
      <w:tr w:rsidR="003952EC" w:rsidTr="00817A06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Ray Charles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</w:tr>
      <w:tr w:rsidR="003952EC" w:rsidTr="00817A06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</w:tbl>
    <w:p w:rsidR="00817A06" w:rsidRDefault="00817A06">
      <w:pPr>
        <w:rPr>
          <w:lang w:val="en-US"/>
        </w:rPr>
      </w:pPr>
    </w:p>
    <w:p w:rsidR="003952EC" w:rsidRDefault="003952EC">
      <w:pPr>
        <w:rPr>
          <w:lang w:val="en-US"/>
        </w:rPr>
      </w:pPr>
      <w:r>
        <w:rPr>
          <w:lang w:val="en-US"/>
        </w:rPr>
        <w:t>Shift 3</w:t>
      </w:r>
    </w:p>
    <w:p w:rsidR="003952EC" w:rsidRDefault="003952EC">
      <w:pPr>
        <w:rPr>
          <w:lang w:val="en-US"/>
        </w:rPr>
      </w:pPr>
      <w:r>
        <w:rPr>
          <w:lang w:val="en-US"/>
        </w:rPr>
        <w:t xml:space="preserve">24 </w:t>
      </w:r>
      <w:proofErr w:type="spellStart"/>
      <w:r>
        <w:rPr>
          <w:lang w:val="en-US"/>
        </w:rPr>
        <w:t>resultaten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952EC" w:rsidTr="003952EC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Johnny Cash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The Black Keys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930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Frank Sinatra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Oasis</w:t>
            </w:r>
          </w:p>
        </w:tc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625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Blur</w:t>
            </w:r>
          </w:p>
        </w:tc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Ray Charles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Of Montreal</w:t>
            </w:r>
          </w:p>
        </w:tc>
        <w:tc>
          <w:tcPr>
            <w:tcW w:w="4606" w:type="dxa"/>
          </w:tcPr>
          <w:p w:rsidR="003952EC" w:rsidRDefault="003952EC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Animal Collective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Bjork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</w:tr>
      <w:tr w:rsidR="003952EC" w:rsidTr="003952EC"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B.B. King</w:t>
            </w:r>
          </w:p>
        </w:tc>
        <w:tc>
          <w:tcPr>
            <w:tcW w:w="4606" w:type="dxa"/>
          </w:tcPr>
          <w:p w:rsidR="003952EC" w:rsidRDefault="003952EC" w:rsidP="00E84524">
            <w:pPr>
              <w:rPr>
                <w:lang w:val="en-US"/>
              </w:rPr>
            </w:pPr>
            <w:r>
              <w:rPr>
                <w:lang w:val="en-US"/>
              </w:rPr>
              <w:t>763</w:t>
            </w:r>
          </w:p>
        </w:tc>
      </w:tr>
    </w:tbl>
    <w:p w:rsidR="003952EC" w:rsidRDefault="003952EC">
      <w:pPr>
        <w:rPr>
          <w:lang w:val="en-US"/>
        </w:rPr>
      </w:pPr>
    </w:p>
    <w:p w:rsidR="009B5180" w:rsidRPr="009B5180" w:rsidRDefault="009B5180">
      <w:r w:rsidRPr="009B5180">
        <w:t>Shift 4</w:t>
      </w:r>
    </w:p>
    <w:p w:rsidR="009B5180" w:rsidRPr="009B5180" w:rsidRDefault="009B5180">
      <w:r w:rsidRPr="009B5180">
        <w:lastRenderedPageBreak/>
        <w:t>22 resultaten, zelfde als shift 3</w:t>
      </w:r>
    </w:p>
    <w:p w:rsidR="009B5180" w:rsidRDefault="009B5180">
      <w:r>
        <w:t>Shift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B5180" w:rsidTr="009B5180">
        <w:tc>
          <w:tcPr>
            <w:tcW w:w="4606" w:type="dxa"/>
          </w:tcPr>
          <w:p w:rsidR="009B5180" w:rsidRDefault="009B5180">
            <w:r>
              <w:t>The Jam</w:t>
            </w:r>
          </w:p>
        </w:tc>
        <w:tc>
          <w:tcPr>
            <w:tcW w:w="4606" w:type="dxa"/>
          </w:tcPr>
          <w:p w:rsidR="009B5180" w:rsidRDefault="009B5180">
            <w:r>
              <w:t>327</w:t>
            </w:r>
          </w:p>
        </w:tc>
      </w:tr>
      <w:tr w:rsidR="009B5180" w:rsidTr="009B5180">
        <w:tc>
          <w:tcPr>
            <w:tcW w:w="4606" w:type="dxa"/>
          </w:tcPr>
          <w:p w:rsidR="009B5180" w:rsidRDefault="009B5180">
            <w:proofErr w:type="spellStart"/>
            <w:r>
              <w:t>Ramones</w:t>
            </w:r>
            <w:proofErr w:type="spellEnd"/>
          </w:p>
        </w:tc>
        <w:tc>
          <w:tcPr>
            <w:tcW w:w="4606" w:type="dxa"/>
          </w:tcPr>
          <w:p w:rsidR="009B5180" w:rsidRDefault="009B5180">
            <w:r>
              <w:t>319</w:t>
            </w:r>
          </w:p>
        </w:tc>
      </w:tr>
    </w:tbl>
    <w:p w:rsidR="009B5180" w:rsidRDefault="009B5180"/>
    <w:p w:rsidR="009B5180" w:rsidRDefault="009B5180">
      <w:r>
        <w:t>Shift 6</w:t>
      </w:r>
    </w:p>
    <w:p w:rsidR="009B5180" w:rsidRDefault="009B5180">
      <w:r>
        <w:t>24 resultaten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B5180" w:rsidTr="009B5180"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Oasis</w:t>
            </w:r>
          </w:p>
        </w:tc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625</w:t>
            </w:r>
          </w:p>
        </w:tc>
      </w:tr>
      <w:tr w:rsidR="009B5180" w:rsidTr="009B5180"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Blur</w:t>
            </w:r>
          </w:p>
        </w:tc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</w:tr>
      <w:tr w:rsidR="009B5180" w:rsidTr="009B5180"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Johnny Cash</w:t>
            </w:r>
          </w:p>
        </w:tc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9B5180" w:rsidTr="009B5180"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Of Montreal</w:t>
            </w:r>
          </w:p>
        </w:tc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9B5180" w:rsidTr="009B5180"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Animal Collective</w:t>
            </w:r>
          </w:p>
        </w:tc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B5180" w:rsidTr="009B5180"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Bjork</w:t>
            </w:r>
          </w:p>
        </w:tc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</w:tr>
      <w:tr w:rsidR="009B5180" w:rsidTr="009B5180"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Bob Dylan</w:t>
            </w:r>
          </w:p>
        </w:tc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</w:tr>
      <w:tr w:rsidR="009B5180" w:rsidTr="009B5180">
        <w:tc>
          <w:tcPr>
            <w:tcW w:w="4606" w:type="dxa"/>
          </w:tcPr>
          <w:p w:rsidR="009B5180" w:rsidRDefault="009B5180" w:rsidP="00E84524">
            <w:proofErr w:type="spellStart"/>
            <w:r>
              <w:t>Ramones</w:t>
            </w:r>
            <w:proofErr w:type="spellEnd"/>
          </w:p>
        </w:tc>
        <w:tc>
          <w:tcPr>
            <w:tcW w:w="4606" w:type="dxa"/>
          </w:tcPr>
          <w:p w:rsidR="009B5180" w:rsidRDefault="009B5180" w:rsidP="00E84524">
            <w:r>
              <w:t>319</w:t>
            </w:r>
          </w:p>
        </w:tc>
      </w:tr>
      <w:tr w:rsidR="009B5180" w:rsidTr="009B5180"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The Clash</w:t>
            </w:r>
          </w:p>
        </w:tc>
        <w:tc>
          <w:tcPr>
            <w:tcW w:w="4606" w:type="dxa"/>
          </w:tcPr>
          <w:p w:rsidR="009B5180" w:rsidRDefault="009B5180" w:rsidP="00E84524">
            <w:pPr>
              <w:rPr>
                <w:lang w:val="en-US"/>
              </w:rPr>
            </w:pPr>
            <w:r>
              <w:rPr>
                <w:lang w:val="en-US"/>
              </w:rPr>
              <w:t>646</w:t>
            </w:r>
          </w:p>
        </w:tc>
      </w:tr>
      <w:tr w:rsidR="00BB7BE8" w:rsidTr="009B5180"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The Black Keys</w:t>
            </w:r>
          </w:p>
        </w:tc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930</w:t>
            </w:r>
          </w:p>
        </w:tc>
      </w:tr>
      <w:tr w:rsidR="00BB7BE8" w:rsidTr="009B5180">
        <w:tc>
          <w:tcPr>
            <w:tcW w:w="4606" w:type="dxa"/>
          </w:tcPr>
          <w:p w:rsidR="00BB7BE8" w:rsidRDefault="00BB7BE8" w:rsidP="00E84524">
            <w:r>
              <w:t>The Jam</w:t>
            </w:r>
          </w:p>
        </w:tc>
        <w:tc>
          <w:tcPr>
            <w:tcW w:w="4606" w:type="dxa"/>
          </w:tcPr>
          <w:p w:rsidR="00BB7BE8" w:rsidRDefault="00BB7BE8" w:rsidP="00E84524">
            <w:r>
              <w:t>327</w:t>
            </w:r>
          </w:p>
        </w:tc>
      </w:tr>
      <w:tr w:rsidR="00BB7BE8" w:rsidTr="009B5180"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Ray Charles</w:t>
            </w:r>
          </w:p>
        </w:tc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</w:tr>
      <w:tr w:rsidR="00BB7BE8" w:rsidTr="009B5180"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The Beatles</w:t>
            </w:r>
          </w:p>
        </w:tc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BB7BE8" w:rsidTr="009B5180"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B.B. King</w:t>
            </w:r>
          </w:p>
        </w:tc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763</w:t>
            </w:r>
          </w:p>
        </w:tc>
      </w:tr>
      <w:tr w:rsidR="00BB7BE8" w:rsidTr="009B5180"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Frank Sinatra</w:t>
            </w:r>
          </w:p>
        </w:tc>
        <w:tc>
          <w:tcPr>
            <w:tcW w:w="4606" w:type="dxa"/>
          </w:tcPr>
          <w:p w:rsidR="00BB7BE8" w:rsidRDefault="00BB7BE8" w:rsidP="00E84524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</w:tr>
    </w:tbl>
    <w:p w:rsidR="00BB7BE8" w:rsidRDefault="00BB7BE8"/>
    <w:p w:rsidR="00BB7BE8" w:rsidRDefault="00BB7BE8" w:rsidP="00BB7BE8">
      <w:r>
        <w:br w:type="page"/>
      </w:r>
    </w:p>
    <w:p w:rsidR="009B5180" w:rsidRDefault="00BB7BE8">
      <w:r>
        <w:lastRenderedPageBreak/>
        <w:t xml:space="preserve">Gebruiker 2: </w:t>
      </w:r>
      <w:proofErr w:type="spellStart"/>
      <w:r>
        <w:t>irvinebrown</w:t>
      </w:r>
      <w:proofErr w:type="spellEnd"/>
    </w:p>
    <w:p w:rsidR="00BB7BE8" w:rsidRDefault="00BB7BE8"/>
    <w:p w:rsidR="00BB7BE8" w:rsidRDefault="00BB7BE8">
      <w:r>
        <w:t>Shift 1:</w:t>
      </w:r>
      <w:r w:rsidR="00186B0F">
        <w:t xml:space="preserve"> 19 resultaten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B7BE8" w:rsidTr="00BB7BE8">
        <w:tc>
          <w:tcPr>
            <w:tcW w:w="4606" w:type="dxa"/>
          </w:tcPr>
          <w:p w:rsidR="00BB7BE8" w:rsidRDefault="00BB7BE8" w:rsidP="00E84524">
            <w:r>
              <w:t xml:space="preserve">Ray </w:t>
            </w:r>
            <w:proofErr w:type="spellStart"/>
            <w:r>
              <w:t>Charles</w:t>
            </w:r>
            <w:proofErr w:type="spellEnd"/>
          </w:p>
        </w:tc>
        <w:tc>
          <w:tcPr>
            <w:tcW w:w="4606" w:type="dxa"/>
          </w:tcPr>
          <w:p w:rsidR="00BB7BE8" w:rsidRDefault="00BB7BE8" w:rsidP="00E84524">
            <w:r>
              <w:t>122</w:t>
            </w:r>
          </w:p>
        </w:tc>
      </w:tr>
      <w:tr w:rsidR="00BB7BE8" w:rsidTr="00BB7BE8">
        <w:tc>
          <w:tcPr>
            <w:tcW w:w="4606" w:type="dxa"/>
          </w:tcPr>
          <w:p w:rsidR="00BB7BE8" w:rsidRDefault="00186B0F">
            <w:r>
              <w:t xml:space="preserve">The </w:t>
            </w:r>
            <w:proofErr w:type="spellStart"/>
            <w:r>
              <w:t>Beatles</w:t>
            </w:r>
            <w:proofErr w:type="spellEnd"/>
          </w:p>
        </w:tc>
        <w:tc>
          <w:tcPr>
            <w:tcW w:w="4606" w:type="dxa"/>
          </w:tcPr>
          <w:p w:rsidR="00BB7BE8" w:rsidRDefault="00186B0F">
            <w:r>
              <w:t>297</w:t>
            </w:r>
          </w:p>
        </w:tc>
      </w:tr>
      <w:tr w:rsidR="00BB7BE8" w:rsidTr="00BB7BE8">
        <w:tc>
          <w:tcPr>
            <w:tcW w:w="4606" w:type="dxa"/>
          </w:tcPr>
          <w:p w:rsidR="00BB7BE8" w:rsidRDefault="00186B0F">
            <w:proofErr w:type="spellStart"/>
            <w:r>
              <w:t>Miles</w:t>
            </w:r>
            <w:proofErr w:type="spellEnd"/>
            <w:r>
              <w:t xml:space="preserve"> Davis</w:t>
            </w:r>
          </w:p>
        </w:tc>
        <w:tc>
          <w:tcPr>
            <w:tcW w:w="4606" w:type="dxa"/>
          </w:tcPr>
          <w:p w:rsidR="00BB7BE8" w:rsidRDefault="00186B0F">
            <w:r>
              <w:t>43</w:t>
            </w:r>
          </w:p>
        </w:tc>
      </w:tr>
      <w:tr w:rsidR="00186B0F" w:rsidTr="00BB7BE8">
        <w:tc>
          <w:tcPr>
            <w:tcW w:w="4606" w:type="dxa"/>
          </w:tcPr>
          <w:p w:rsidR="00186B0F" w:rsidRDefault="00186B0F" w:rsidP="00E84524">
            <w:r>
              <w:t xml:space="preserve">Frank </w:t>
            </w:r>
            <w:proofErr w:type="spellStart"/>
            <w:r>
              <w:t>Sinatra</w:t>
            </w:r>
            <w:proofErr w:type="spellEnd"/>
          </w:p>
        </w:tc>
        <w:tc>
          <w:tcPr>
            <w:tcW w:w="4606" w:type="dxa"/>
          </w:tcPr>
          <w:p w:rsidR="00186B0F" w:rsidRDefault="00186B0F" w:rsidP="00E84524">
            <w:r>
              <w:t>377</w:t>
            </w:r>
          </w:p>
        </w:tc>
      </w:tr>
      <w:tr w:rsidR="00186B0F" w:rsidTr="00BB7BE8">
        <w:tc>
          <w:tcPr>
            <w:tcW w:w="4606" w:type="dxa"/>
          </w:tcPr>
          <w:p w:rsidR="00186B0F" w:rsidRDefault="00186B0F" w:rsidP="00E84524">
            <w:proofErr w:type="spellStart"/>
            <w:r>
              <w:t>Arctic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</w:p>
        </w:tc>
        <w:tc>
          <w:tcPr>
            <w:tcW w:w="4606" w:type="dxa"/>
          </w:tcPr>
          <w:p w:rsidR="00186B0F" w:rsidRDefault="00186B0F" w:rsidP="00E84524">
            <w:r>
              <w:t>48</w:t>
            </w:r>
          </w:p>
        </w:tc>
      </w:tr>
    </w:tbl>
    <w:p w:rsidR="00BB7BE8" w:rsidRDefault="00BB7BE8"/>
    <w:p w:rsidR="00186B0F" w:rsidRDefault="00186B0F">
      <w:r>
        <w:t>Shift 2: 19 resultaten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86B0F" w:rsidTr="00186B0F">
        <w:tc>
          <w:tcPr>
            <w:tcW w:w="4606" w:type="dxa"/>
          </w:tcPr>
          <w:p w:rsidR="00186B0F" w:rsidRDefault="00186B0F" w:rsidP="00E84524">
            <w:proofErr w:type="spellStart"/>
            <w:r>
              <w:t>Miles</w:t>
            </w:r>
            <w:proofErr w:type="spellEnd"/>
            <w:r>
              <w:t xml:space="preserve"> Davis</w:t>
            </w:r>
          </w:p>
        </w:tc>
        <w:tc>
          <w:tcPr>
            <w:tcW w:w="4606" w:type="dxa"/>
          </w:tcPr>
          <w:p w:rsidR="00186B0F" w:rsidRDefault="00186B0F" w:rsidP="00E84524">
            <w:r>
              <w:t>43</w:t>
            </w:r>
          </w:p>
        </w:tc>
      </w:tr>
      <w:tr w:rsidR="00186B0F" w:rsidTr="00186B0F">
        <w:tc>
          <w:tcPr>
            <w:tcW w:w="4606" w:type="dxa"/>
          </w:tcPr>
          <w:p w:rsidR="00186B0F" w:rsidRDefault="00186B0F" w:rsidP="00E84524">
            <w:r>
              <w:t xml:space="preserve">Frank </w:t>
            </w:r>
            <w:proofErr w:type="spellStart"/>
            <w:r>
              <w:t>Sinatra</w:t>
            </w:r>
            <w:proofErr w:type="spellEnd"/>
          </w:p>
        </w:tc>
        <w:tc>
          <w:tcPr>
            <w:tcW w:w="4606" w:type="dxa"/>
          </w:tcPr>
          <w:p w:rsidR="00186B0F" w:rsidRDefault="00186B0F" w:rsidP="00E84524">
            <w:r>
              <w:t>377</w:t>
            </w:r>
          </w:p>
        </w:tc>
      </w:tr>
      <w:tr w:rsidR="00186B0F" w:rsidTr="00186B0F">
        <w:tc>
          <w:tcPr>
            <w:tcW w:w="4606" w:type="dxa"/>
          </w:tcPr>
          <w:p w:rsidR="00186B0F" w:rsidRDefault="00186B0F" w:rsidP="00E84524">
            <w:r>
              <w:t xml:space="preserve">John </w:t>
            </w:r>
            <w:proofErr w:type="spellStart"/>
            <w:r>
              <w:t>Coltrane</w:t>
            </w:r>
            <w:proofErr w:type="spellEnd"/>
          </w:p>
        </w:tc>
        <w:tc>
          <w:tcPr>
            <w:tcW w:w="4606" w:type="dxa"/>
          </w:tcPr>
          <w:p w:rsidR="00186B0F" w:rsidRDefault="00186B0F" w:rsidP="00E84524">
            <w:r>
              <w:t>129</w:t>
            </w:r>
          </w:p>
        </w:tc>
      </w:tr>
      <w:tr w:rsidR="00186B0F" w:rsidTr="00186B0F">
        <w:tc>
          <w:tcPr>
            <w:tcW w:w="4606" w:type="dxa"/>
          </w:tcPr>
          <w:p w:rsidR="00186B0F" w:rsidRDefault="00186B0F" w:rsidP="00E84524">
            <w:r>
              <w:t xml:space="preserve">Ray </w:t>
            </w:r>
            <w:proofErr w:type="spellStart"/>
            <w:r>
              <w:t>Charles</w:t>
            </w:r>
            <w:proofErr w:type="spellEnd"/>
          </w:p>
        </w:tc>
        <w:tc>
          <w:tcPr>
            <w:tcW w:w="4606" w:type="dxa"/>
          </w:tcPr>
          <w:p w:rsidR="00186B0F" w:rsidRDefault="00186B0F" w:rsidP="00E84524">
            <w:r>
              <w:t>122</w:t>
            </w:r>
          </w:p>
        </w:tc>
      </w:tr>
      <w:tr w:rsidR="00186B0F" w:rsidTr="00E84524">
        <w:tc>
          <w:tcPr>
            <w:tcW w:w="4606" w:type="dxa"/>
          </w:tcPr>
          <w:p w:rsidR="00186B0F" w:rsidRDefault="00186B0F" w:rsidP="00E84524">
            <w:r>
              <w:t xml:space="preserve">The </w:t>
            </w:r>
            <w:proofErr w:type="spellStart"/>
            <w:r>
              <w:t>Beatles</w:t>
            </w:r>
            <w:proofErr w:type="spellEnd"/>
          </w:p>
        </w:tc>
        <w:tc>
          <w:tcPr>
            <w:tcW w:w="4606" w:type="dxa"/>
          </w:tcPr>
          <w:p w:rsidR="00186B0F" w:rsidRDefault="00186B0F" w:rsidP="00E84524">
            <w:r>
              <w:t>297</w:t>
            </w:r>
          </w:p>
        </w:tc>
      </w:tr>
      <w:tr w:rsidR="00186B0F" w:rsidTr="00186B0F">
        <w:tc>
          <w:tcPr>
            <w:tcW w:w="4606" w:type="dxa"/>
          </w:tcPr>
          <w:p w:rsidR="00186B0F" w:rsidRDefault="00186B0F" w:rsidP="00E84524">
            <w:proofErr w:type="spellStart"/>
            <w:r>
              <w:t>Arctic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</w:p>
        </w:tc>
        <w:tc>
          <w:tcPr>
            <w:tcW w:w="4606" w:type="dxa"/>
          </w:tcPr>
          <w:p w:rsidR="00186B0F" w:rsidRDefault="00186B0F" w:rsidP="00E84524">
            <w:r>
              <w:t>48</w:t>
            </w:r>
          </w:p>
        </w:tc>
      </w:tr>
    </w:tbl>
    <w:p w:rsidR="00186B0F" w:rsidRDefault="00186B0F"/>
    <w:p w:rsidR="00186B0F" w:rsidRDefault="00186B0F">
      <w:r>
        <w:t xml:space="preserve">Shift 3: </w:t>
      </w:r>
      <w:r w:rsidR="000E74DC">
        <w:t>19 resultaten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86B0F" w:rsidTr="00186B0F">
        <w:tc>
          <w:tcPr>
            <w:tcW w:w="4606" w:type="dxa"/>
          </w:tcPr>
          <w:p w:rsidR="00186B0F" w:rsidRDefault="00186B0F" w:rsidP="00E84524">
            <w:proofErr w:type="spellStart"/>
            <w:r>
              <w:t>Miles</w:t>
            </w:r>
            <w:proofErr w:type="spellEnd"/>
            <w:r>
              <w:t xml:space="preserve"> Davis</w:t>
            </w:r>
          </w:p>
        </w:tc>
        <w:tc>
          <w:tcPr>
            <w:tcW w:w="4606" w:type="dxa"/>
          </w:tcPr>
          <w:p w:rsidR="00186B0F" w:rsidRDefault="00186B0F" w:rsidP="00E84524">
            <w:r>
              <w:t>43</w:t>
            </w:r>
          </w:p>
        </w:tc>
      </w:tr>
      <w:tr w:rsidR="00186B0F" w:rsidTr="00186B0F">
        <w:tc>
          <w:tcPr>
            <w:tcW w:w="4606" w:type="dxa"/>
          </w:tcPr>
          <w:p w:rsidR="00186B0F" w:rsidRDefault="00186B0F" w:rsidP="00E84524">
            <w:r>
              <w:t xml:space="preserve">Frank </w:t>
            </w:r>
            <w:proofErr w:type="spellStart"/>
            <w:r>
              <w:t>Sinatra</w:t>
            </w:r>
            <w:proofErr w:type="spellEnd"/>
          </w:p>
        </w:tc>
        <w:tc>
          <w:tcPr>
            <w:tcW w:w="4606" w:type="dxa"/>
          </w:tcPr>
          <w:p w:rsidR="00186B0F" w:rsidRDefault="00186B0F" w:rsidP="00E84524">
            <w:r>
              <w:t>377</w:t>
            </w:r>
          </w:p>
        </w:tc>
      </w:tr>
      <w:tr w:rsidR="00186B0F" w:rsidTr="00186B0F">
        <w:tc>
          <w:tcPr>
            <w:tcW w:w="4606" w:type="dxa"/>
          </w:tcPr>
          <w:p w:rsidR="00186B0F" w:rsidRDefault="00186B0F" w:rsidP="00E84524">
            <w:r>
              <w:t xml:space="preserve">John </w:t>
            </w:r>
            <w:proofErr w:type="spellStart"/>
            <w:r>
              <w:t>Coltrane</w:t>
            </w:r>
            <w:proofErr w:type="spellEnd"/>
          </w:p>
        </w:tc>
        <w:tc>
          <w:tcPr>
            <w:tcW w:w="4606" w:type="dxa"/>
          </w:tcPr>
          <w:p w:rsidR="00186B0F" w:rsidRDefault="00186B0F" w:rsidP="00E84524">
            <w:r>
              <w:t>129</w:t>
            </w:r>
          </w:p>
        </w:tc>
      </w:tr>
      <w:tr w:rsidR="00186B0F" w:rsidTr="00186B0F">
        <w:tc>
          <w:tcPr>
            <w:tcW w:w="4606" w:type="dxa"/>
          </w:tcPr>
          <w:p w:rsidR="00186B0F" w:rsidRPr="00AE279B" w:rsidRDefault="00186B0F" w:rsidP="00E84524">
            <w:pPr>
              <w:rPr>
                <w:lang w:val="en-US"/>
              </w:rPr>
            </w:pPr>
            <w:r w:rsidRPr="00AE279B">
              <w:rPr>
                <w:lang w:val="en-US"/>
              </w:rPr>
              <w:t xml:space="preserve">Art </w:t>
            </w:r>
            <w:proofErr w:type="spellStart"/>
            <w:r w:rsidRPr="00AE279B">
              <w:rPr>
                <w:lang w:val="en-US"/>
              </w:rPr>
              <w:t>Blakey</w:t>
            </w:r>
            <w:proofErr w:type="spellEnd"/>
            <w:r w:rsidRPr="00AE279B">
              <w:rPr>
                <w:lang w:val="en-US"/>
              </w:rPr>
              <w:t xml:space="preserve"> &amp; The Jazz Messengers</w:t>
            </w:r>
          </w:p>
        </w:tc>
        <w:tc>
          <w:tcPr>
            <w:tcW w:w="4606" w:type="dxa"/>
          </w:tcPr>
          <w:p w:rsidR="00186B0F" w:rsidRPr="00AE279B" w:rsidRDefault="00186B0F" w:rsidP="00E84524">
            <w:pPr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</w:tr>
      <w:tr w:rsidR="000E74DC" w:rsidTr="00186B0F">
        <w:tc>
          <w:tcPr>
            <w:tcW w:w="4606" w:type="dxa"/>
          </w:tcPr>
          <w:p w:rsidR="000E74DC" w:rsidRPr="00AE279B" w:rsidRDefault="000E74DC" w:rsidP="00E84524">
            <w:pPr>
              <w:rPr>
                <w:lang w:val="en-US"/>
              </w:rPr>
            </w:pPr>
            <w:r>
              <w:rPr>
                <w:lang w:val="en-US"/>
              </w:rPr>
              <w:t>Bjork</w:t>
            </w:r>
          </w:p>
        </w:tc>
        <w:tc>
          <w:tcPr>
            <w:tcW w:w="4606" w:type="dxa"/>
          </w:tcPr>
          <w:p w:rsidR="000E74DC" w:rsidRPr="00AE279B" w:rsidRDefault="000E74DC" w:rsidP="00E84524">
            <w:pPr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</w:tr>
      <w:tr w:rsidR="000E74DC" w:rsidTr="00186B0F">
        <w:tc>
          <w:tcPr>
            <w:tcW w:w="4606" w:type="dxa"/>
          </w:tcPr>
          <w:p w:rsidR="000E74DC" w:rsidRDefault="000E74DC" w:rsidP="00E84524">
            <w:r>
              <w:t xml:space="preserve">Ray </w:t>
            </w:r>
            <w:proofErr w:type="spellStart"/>
            <w:r>
              <w:t>Charles</w:t>
            </w:r>
            <w:proofErr w:type="spellEnd"/>
          </w:p>
        </w:tc>
        <w:tc>
          <w:tcPr>
            <w:tcW w:w="4606" w:type="dxa"/>
          </w:tcPr>
          <w:p w:rsidR="000E74DC" w:rsidRDefault="000E74DC" w:rsidP="00E84524">
            <w:r>
              <w:t>122</w:t>
            </w:r>
          </w:p>
        </w:tc>
      </w:tr>
      <w:tr w:rsidR="000E74DC" w:rsidTr="00186B0F">
        <w:tc>
          <w:tcPr>
            <w:tcW w:w="4606" w:type="dxa"/>
          </w:tcPr>
          <w:p w:rsidR="000E74DC" w:rsidRDefault="000E74DC" w:rsidP="00E84524">
            <w:proofErr w:type="spellStart"/>
            <w:r>
              <w:t>Pharoah</w:t>
            </w:r>
            <w:proofErr w:type="spellEnd"/>
            <w:r>
              <w:t xml:space="preserve"> Sanders</w:t>
            </w:r>
          </w:p>
        </w:tc>
        <w:tc>
          <w:tcPr>
            <w:tcW w:w="4606" w:type="dxa"/>
          </w:tcPr>
          <w:p w:rsidR="000E74DC" w:rsidRDefault="000E74DC" w:rsidP="00E84524">
            <w:r>
              <w:t>595</w:t>
            </w:r>
          </w:p>
        </w:tc>
      </w:tr>
      <w:tr w:rsidR="000E74DC" w:rsidTr="00186B0F">
        <w:tc>
          <w:tcPr>
            <w:tcW w:w="4606" w:type="dxa"/>
          </w:tcPr>
          <w:p w:rsidR="000E74DC" w:rsidRDefault="000E74DC" w:rsidP="00E84524">
            <w:r>
              <w:t xml:space="preserve">The </w:t>
            </w:r>
            <w:proofErr w:type="spellStart"/>
            <w:r>
              <w:t>Beatles</w:t>
            </w:r>
            <w:proofErr w:type="spellEnd"/>
          </w:p>
        </w:tc>
        <w:tc>
          <w:tcPr>
            <w:tcW w:w="4606" w:type="dxa"/>
          </w:tcPr>
          <w:p w:rsidR="000E74DC" w:rsidRDefault="000E74DC" w:rsidP="00E84524">
            <w:r>
              <w:t>297</w:t>
            </w:r>
          </w:p>
        </w:tc>
      </w:tr>
      <w:tr w:rsidR="000E74DC" w:rsidTr="00186B0F">
        <w:tc>
          <w:tcPr>
            <w:tcW w:w="4606" w:type="dxa"/>
          </w:tcPr>
          <w:p w:rsidR="000E74DC" w:rsidRDefault="000E74DC" w:rsidP="00E84524">
            <w:proofErr w:type="spellStart"/>
            <w:r>
              <w:t>Arctic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</w:p>
        </w:tc>
        <w:tc>
          <w:tcPr>
            <w:tcW w:w="4606" w:type="dxa"/>
          </w:tcPr>
          <w:p w:rsidR="000E74DC" w:rsidRDefault="000E74DC" w:rsidP="00E84524">
            <w:r>
              <w:t>48</w:t>
            </w:r>
          </w:p>
        </w:tc>
      </w:tr>
    </w:tbl>
    <w:p w:rsidR="00186B0F" w:rsidRDefault="00186B0F"/>
    <w:p w:rsidR="000E74DC" w:rsidRDefault="000E74DC">
      <w:r>
        <w:t>Shift 4: 21 resultaten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E74DC" w:rsidTr="00E84524">
        <w:tc>
          <w:tcPr>
            <w:tcW w:w="4606" w:type="dxa"/>
          </w:tcPr>
          <w:p w:rsidR="000E74DC" w:rsidRDefault="000E74DC" w:rsidP="00E84524">
            <w:proofErr w:type="spellStart"/>
            <w:r>
              <w:t>Miles</w:t>
            </w:r>
            <w:proofErr w:type="spellEnd"/>
            <w:r>
              <w:t xml:space="preserve"> Davis</w:t>
            </w:r>
          </w:p>
        </w:tc>
        <w:tc>
          <w:tcPr>
            <w:tcW w:w="4606" w:type="dxa"/>
          </w:tcPr>
          <w:p w:rsidR="000E74DC" w:rsidRDefault="000E74DC" w:rsidP="00E84524">
            <w:r>
              <w:t>43</w:t>
            </w:r>
          </w:p>
        </w:tc>
      </w:tr>
      <w:tr w:rsidR="000E74DC" w:rsidTr="00E84524">
        <w:tc>
          <w:tcPr>
            <w:tcW w:w="4606" w:type="dxa"/>
          </w:tcPr>
          <w:p w:rsidR="000E74DC" w:rsidRDefault="000E74DC" w:rsidP="00E84524">
            <w:r>
              <w:t xml:space="preserve">Frank </w:t>
            </w:r>
            <w:proofErr w:type="spellStart"/>
            <w:r>
              <w:t>Sinatra</w:t>
            </w:r>
            <w:proofErr w:type="spellEnd"/>
          </w:p>
        </w:tc>
        <w:tc>
          <w:tcPr>
            <w:tcW w:w="4606" w:type="dxa"/>
          </w:tcPr>
          <w:p w:rsidR="000E74DC" w:rsidRDefault="000E74DC" w:rsidP="00E84524">
            <w:r>
              <w:t>377</w:t>
            </w:r>
          </w:p>
        </w:tc>
      </w:tr>
      <w:tr w:rsidR="000E74DC" w:rsidTr="00E84524">
        <w:tc>
          <w:tcPr>
            <w:tcW w:w="4606" w:type="dxa"/>
          </w:tcPr>
          <w:p w:rsidR="000E74DC" w:rsidRDefault="000E74DC" w:rsidP="00E84524">
            <w:r>
              <w:t xml:space="preserve">John </w:t>
            </w:r>
            <w:proofErr w:type="spellStart"/>
            <w:r>
              <w:t>Coltrane</w:t>
            </w:r>
            <w:proofErr w:type="spellEnd"/>
          </w:p>
        </w:tc>
        <w:tc>
          <w:tcPr>
            <w:tcW w:w="4606" w:type="dxa"/>
          </w:tcPr>
          <w:p w:rsidR="000E74DC" w:rsidRDefault="000E74DC" w:rsidP="00E84524">
            <w:r>
              <w:t>129</w:t>
            </w:r>
          </w:p>
        </w:tc>
      </w:tr>
      <w:tr w:rsidR="000E74DC" w:rsidTr="00E84524">
        <w:tc>
          <w:tcPr>
            <w:tcW w:w="4606" w:type="dxa"/>
          </w:tcPr>
          <w:p w:rsidR="000E74DC" w:rsidRPr="00AE279B" w:rsidRDefault="000E74DC" w:rsidP="00E84524">
            <w:pPr>
              <w:rPr>
                <w:lang w:val="en-US"/>
              </w:rPr>
            </w:pPr>
            <w:r w:rsidRPr="00AE279B">
              <w:rPr>
                <w:lang w:val="en-US"/>
              </w:rPr>
              <w:t xml:space="preserve">Art </w:t>
            </w:r>
            <w:proofErr w:type="spellStart"/>
            <w:r w:rsidRPr="00AE279B">
              <w:rPr>
                <w:lang w:val="en-US"/>
              </w:rPr>
              <w:t>Blakey</w:t>
            </w:r>
            <w:proofErr w:type="spellEnd"/>
            <w:r w:rsidRPr="00AE279B">
              <w:rPr>
                <w:lang w:val="en-US"/>
              </w:rPr>
              <w:t xml:space="preserve"> &amp; The Jazz Messengers</w:t>
            </w:r>
          </w:p>
        </w:tc>
        <w:tc>
          <w:tcPr>
            <w:tcW w:w="4606" w:type="dxa"/>
          </w:tcPr>
          <w:p w:rsidR="000E74DC" w:rsidRPr="00AE279B" w:rsidRDefault="000E74DC" w:rsidP="00E84524">
            <w:pPr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</w:tr>
      <w:tr w:rsidR="000E74DC" w:rsidTr="00E84524">
        <w:tc>
          <w:tcPr>
            <w:tcW w:w="4606" w:type="dxa"/>
          </w:tcPr>
          <w:p w:rsidR="000E74DC" w:rsidRPr="00AE279B" w:rsidRDefault="000E74DC" w:rsidP="00E84524">
            <w:pPr>
              <w:rPr>
                <w:lang w:val="en-US"/>
              </w:rPr>
            </w:pPr>
            <w:r>
              <w:rPr>
                <w:lang w:val="en-US"/>
              </w:rPr>
              <w:t>Bjork</w:t>
            </w:r>
          </w:p>
        </w:tc>
        <w:tc>
          <w:tcPr>
            <w:tcW w:w="4606" w:type="dxa"/>
          </w:tcPr>
          <w:p w:rsidR="000E74DC" w:rsidRPr="00AE279B" w:rsidRDefault="000E74DC" w:rsidP="00E84524">
            <w:pPr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</w:tr>
      <w:tr w:rsidR="000E74DC" w:rsidTr="00E84524">
        <w:tc>
          <w:tcPr>
            <w:tcW w:w="4606" w:type="dxa"/>
          </w:tcPr>
          <w:p w:rsidR="000E74DC" w:rsidRDefault="000E74DC" w:rsidP="00E84524">
            <w:r>
              <w:t xml:space="preserve">Ray </w:t>
            </w:r>
            <w:proofErr w:type="spellStart"/>
            <w:r>
              <w:t>Charles</w:t>
            </w:r>
            <w:proofErr w:type="spellEnd"/>
          </w:p>
        </w:tc>
        <w:tc>
          <w:tcPr>
            <w:tcW w:w="4606" w:type="dxa"/>
          </w:tcPr>
          <w:p w:rsidR="000E74DC" w:rsidRDefault="000E74DC" w:rsidP="00E84524">
            <w:r>
              <w:t>122</w:t>
            </w:r>
          </w:p>
        </w:tc>
      </w:tr>
      <w:tr w:rsidR="000E74DC" w:rsidTr="00E84524">
        <w:tc>
          <w:tcPr>
            <w:tcW w:w="4606" w:type="dxa"/>
          </w:tcPr>
          <w:p w:rsidR="000E74DC" w:rsidRDefault="000E74DC" w:rsidP="00E84524">
            <w:r>
              <w:t xml:space="preserve">The </w:t>
            </w:r>
            <w:proofErr w:type="spellStart"/>
            <w:r>
              <w:t>Beatles</w:t>
            </w:r>
            <w:proofErr w:type="spellEnd"/>
          </w:p>
        </w:tc>
        <w:tc>
          <w:tcPr>
            <w:tcW w:w="4606" w:type="dxa"/>
          </w:tcPr>
          <w:p w:rsidR="000E74DC" w:rsidRDefault="000E74DC" w:rsidP="00E84524">
            <w:r>
              <w:t>297</w:t>
            </w:r>
          </w:p>
        </w:tc>
      </w:tr>
      <w:tr w:rsidR="000E74DC" w:rsidTr="00E84524">
        <w:tc>
          <w:tcPr>
            <w:tcW w:w="4606" w:type="dxa"/>
          </w:tcPr>
          <w:p w:rsidR="000E74DC" w:rsidRDefault="000E74DC" w:rsidP="00E84524">
            <w:proofErr w:type="spellStart"/>
            <w:r>
              <w:t>Arctic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</w:p>
        </w:tc>
        <w:tc>
          <w:tcPr>
            <w:tcW w:w="4606" w:type="dxa"/>
          </w:tcPr>
          <w:p w:rsidR="000E74DC" w:rsidRDefault="000E74DC" w:rsidP="00E84524">
            <w:r>
              <w:t>48</w:t>
            </w:r>
          </w:p>
        </w:tc>
      </w:tr>
      <w:tr w:rsidR="000E74DC" w:rsidTr="00E84524">
        <w:tc>
          <w:tcPr>
            <w:tcW w:w="4606" w:type="dxa"/>
          </w:tcPr>
          <w:p w:rsidR="000E74DC" w:rsidRDefault="000E74DC" w:rsidP="00E84524">
            <w:r>
              <w:t>Blur</w:t>
            </w:r>
          </w:p>
        </w:tc>
        <w:tc>
          <w:tcPr>
            <w:tcW w:w="4606" w:type="dxa"/>
          </w:tcPr>
          <w:p w:rsidR="000E74DC" w:rsidRDefault="000E74DC" w:rsidP="00E84524">
            <w:r>
              <w:t>161</w:t>
            </w:r>
          </w:p>
        </w:tc>
      </w:tr>
    </w:tbl>
    <w:p w:rsidR="000E74DC" w:rsidRDefault="000E74DC"/>
    <w:p w:rsidR="000E74DC" w:rsidRDefault="000E74DC">
      <w:r>
        <w:t>Shift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E74DC" w:rsidTr="000E74DC">
        <w:tc>
          <w:tcPr>
            <w:tcW w:w="4606" w:type="dxa"/>
          </w:tcPr>
          <w:p w:rsidR="000E74DC" w:rsidRDefault="000E74DC">
            <w:r>
              <w:t>Irma Thomas</w:t>
            </w:r>
          </w:p>
        </w:tc>
        <w:tc>
          <w:tcPr>
            <w:tcW w:w="4606" w:type="dxa"/>
          </w:tcPr>
          <w:p w:rsidR="000E74DC" w:rsidRDefault="000E74DC">
            <w:r>
              <w:t>787</w:t>
            </w:r>
          </w:p>
        </w:tc>
      </w:tr>
      <w:tr w:rsidR="000E74DC" w:rsidTr="000E74DC">
        <w:tc>
          <w:tcPr>
            <w:tcW w:w="4606" w:type="dxa"/>
          </w:tcPr>
          <w:p w:rsidR="000E74DC" w:rsidRDefault="000E74DC" w:rsidP="00E845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Mahavishnu</w:t>
            </w:r>
            <w:proofErr w:type="spellEnd"/>
          </w:p>
        </w:tc>
        <w:tc>
          <w:tcPr>
            <w:tcW w:w="4606" w:type="dxa"/>
          </w:tcPr>
          <w:p w:rsidR="000E74DC" w:rsidRDefault="000E74DC" w:rsidP="00E84524">
            <w:pPr>
              <w:rPr>
                <w:lang w:val="en-US"/>
              </w:rPr>
            </w:pPr>
            <w:r>
              <w:rPr>
                <w:lang w:val="en-US"/>
              </w:rPr>
              <w:t>346</w:t>
            </w:r>
          </w:p>
        </w:tc>
      </w:tr>
      <w:tr w:rsidR="000E74DC" w:rsidTr="000E74DC">
        <w:tc>
          <w:tcPr>
            <w:tcW w:w="4606" w:type="dxa"/>
          </w:tcPr>
          <w:p w:rsidR="000E74DC" w:rsidRDefault="000E74DC">
            <w:proofErr w:type="spellStart"/>
            <w:r>
              <w:t>Wilco</w:t>
            </w:r>
            <w:proofErr w:type="spellEnd"/>
          </w:p>
        </w:tc>
        <w:tc>
          <w:tcPr>
            <w:tcW w:w="4606" w:type="dxa"/>
          </w:tcPr>
          <w:p w:rsidR="000E74DC" w:rsidRDefault="000E74DC">
            <w:r>
              <w:t>977</w:t>
            </w:r>
          </w:p>
        </w:tc>
      </w:tr>
    </w:tbl>
    <w:p w:rsidR="000E74DC" w:rsidRDefault="000E74DC"/>
    <w:p w:rsidR="00184024" w:rsidRDefault="00184024">
      <w:r>
        <w:t>Shift 6: 26 resultaten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84024" w:rsidTr="00184024">
        <w:tc>
          <w:tcPr>
            <w:tcW w:w="4606" w:type="dxa"/>
          </w:tcPr>
          <w:p w:rsidR="00184024" w:rsidRPr="00AE279B" w:rsidRDefault="00184024" w:rsidP="00E84524">
            <w:pPr>
              <w:rPr>
                <w:lang w:val="en-US"/>
              </w:rPr>
            </w:pPr>
            <w:r>
              <w:rPr>
                <w:lang w:val="en-US"/>
              </w:rPr>
              <w:t>Bjork</w:t>
            </w:r>
          </w:p>
        </w:tc>
        <w:tc>
          <w:tcPr>
            <w:tcW w:w="4606" w:type="dxa"/>
          </w:tcPr>
          <w:p w:rsidR="00184024" w:rsidRPr="00AE279B" w:rsidRDefault="00184024" w:rsidP="00E84524">
            <w:pPr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 w:rsidP="00E84524">
            <w:r>
              <w:t xml:space="preserve">John </w:t>
            </w:r>
            <w:proofErr w:type="spellStart"/>
            <w:r>
              <w:t>Coltrane</w:t>
            </w:r>
            <w:proofErr w:type="spellEnd"/>
          </w:p>
        </w:tc>
        <w:tc>
          <w:tcPr>
            <w:tcW w:w="4606" w:type="dxa"/>
          </w:tcPr>
          <w:p w:rsidR="00184024" w:rsidRDefault="00184024" w:rsidP="00E84524">
            <w:r>
              <w:t>129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 w:rsidP="00E845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Mahavishnu</w:t>
            </w:r>
            <w:proofErr w:type="spellEnd"/>
          </w:p>
        </w:tc>
        <w:tc>
          <w:tcPr>
            <w:tcW w:w="4606" w:type="dxa"/>
          </w:tcPr>
          <w:p w:rsidR="00184024" w:rsidRDefault="00184024" w:rsidP="00E84524">
            <w:pPr>
              <w:rPr>
                <w:lang w:val="en-US"/>
              </w:rPr>
            </w:pPr>
            <w:r>
              <w:rPr>
                <w:lang w:val="en-US"/>
              </w:rPr>
              <w:t>346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 w:rsidP="00E84524">
            <w:r>
              <w:t xml:space="preserve">Ray </w:t>
            </w:r>
            <w:proofErr w:type="spellStart"/>
            <w:r>
              <w:t>Charles</w:t>
            </w:r>
            <w:proofErr w:type="spellEnd"/>
          </w:p>
        </w:tc>
        <w:tc>
          <w:tcPr>
            <w:tcW w:w="4606" w:type="dxa"/>
          </w:tcPr>
          <w:p w:rsidR="00184024" w:rsidRDefault="00184024" w:rsidP="00E84524">
            <w:r>
              <w:t>122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>
            <w:r>
              <w:t xml:space="preserve">The </w:t>
            </w:r>
            <w:proofErr w:type="spellStart"/>
            <w:r>
              <w:t>Blackbyrds</w:t>
            </w:r>
            <w:proofErr w:type="spellEnd"/>
          </w:p>
        </w:tc>
        <w:tc>
          <w:tcPr>
            <w:tcW w:w="4606" w:type="dxa"/>
          </w:tcPr>
          <w:p w:rsidR="00184024" w:rsidRDefault="00184024">
            <w:r>
              <w:t>632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>
            <w:r>
              <w:t xml:space="preserve">Roy </w:t>
            </w:r>
            <w:proofErr w:type="spellStart"/>
            <w:r>
              <w:t>Ayers</w:t>
            </w:r>
            <w:proofErr w:type="spellEnd"/>
          </w:p>
        </w:tc>
        <w:tc>
          <w:tcPr>
            <w:tcW w:w="4606" w:type="dxa"/>
          </w:tcPr>
          <w:p w:rsidR="00184024" w:rsidRDefault="00184024">
            <w:r>
              <w:t>25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 w:rsidP="00E84524">
            <w:r>
              <w:t xml:space="preserve">The </w:t>
            </w:r>
            <w:proofErr w:type="spellStart"/>
            <w:r>
              <w:t>Beatles</w:t>
            </w:r>
            <w:proofErr w:type="spellEnd"/>
          </w:p>
        </w:tc>
        <w:tc>
          <w:tcPr>
            <w:tcW w:w="4606" w:type="dxa"/>
          </w:tcPr>
          <w:p w:rsidR="00184024" w:rsidRDefault="00184024" w:rsidP="00E84524">
            <w:r>
              <w:t>297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 w:rsidP="00E84524">
            <w:proofErr w:type="spellStart"/>
            <w:r>
              <w:t>Miles</w:t>
            </w:r>
            <w:proofErr w:type="spellEnd"/>
            <w:r>
              <w:t xml:space="preserve"> Davis</w:t>
            </w:r>
          </w:p>
        </w:tc>
        <w:tc>
          <w:tcPr>
            <w:tcW w:w="4606" w:type="dxa"/>
          </w:tcPr>
          <w:p w:rsidR="00184024" w:rsidRDefault="00184024" w:rsidP="00E84524">
            <w:r>
              <w:t>43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 w:rsidP="00E84524">
            <w:r>
              <w:t xml:space="preserve">Frank </w:t>
            </w:r>
            <w:proofErr w:type="spellStart"/>
            <w:r>
              <w:t>Sinatra</w:t>
            </w:r>
            <w:proofErr w:type="spellEnd"/>
          </w:p>
        </w:tc>
        <w:tc>
          <w:tcPr>
            <w:tcW w:w="4606" w:type="dxa"/>
          </w:tcPr>
          <w:p w:rsidR="00184024" w:rsidRDefault="00184024" w:rsidP="00E84524">
            <w:r>
              <w:t>377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 w:rsidP="00E84524">
            <w:proofErr w:type="spellStart"/>
            <w:r>
              <w:t>Arctic</w:t>
            </w:r>
            <w:proofErr w:type="spellEnd"/>
            <w:r>
              <w:t xml:space="preserve"> </w:t>
            </w:r>
            <w:proofErr w:type="spellStart"/>
            <w:r>
              <w:t>Monkeys</w:t>
            </w:r>
            <w:proofErr w:type="spellEnd"/>
          </w:p>
        </w:tc>
        <w:tc>
          <w:tcPr>
            <w:tcW w:w="4606" w:type="dxa"/>
          </w:tcPr>
          <w:p w:rsidR="00184024" w:rsidRDefault="00184024" w:rsidP="00E84524">
            <w:r>
              <w:t>48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 w:rsidP="00E84524">
            <w:r>
              <w:t>Blur</w:t>
            </w:r>
          </w:p>
        </w:tc>
        <w:tc>
          <w:tcPr>
            <w:tcW w:w="4606" w:type="dxa"/>
          </w:tcPr>
          <w:p w:rsidR="00184024" w:rsidRDefault="00184024" w:rsidP="00E84524">
            <w:r>
              <w:t>161</w:t>
            </w:r>
          </w:p>
        </w:tc>
      </w:tr>
      <w:tr w:rsidR="00184024" w:rsidTr="00184024">
        <w:tc>
          <w:tcPr>
            <w:tcW w:w="4606" w:type="dxa"/>
          </w:tcPr>
          <w:p w:rsidR="00184024" w:rsidRDefault="00184024" w:rsidP="00E84524">
            <w:r>
              <w:t>Irma Thomas</w:t>
            </w:r>
          </w:p>
        </w:tc>
        <w:tc>
          <w:tcPr>
            <w:tcW w:w="4606" w:type="dxa"/>
          </w:tcPr>
          <w:p w:rsidR="00184024" w:rsidRDefault="00184024" w:rsidP="00E84524">
            <w:r>
              <w:t>787</w:t>
            </w:r>
          </w:p>
        </w:tc>
      </w:tr>
      <w:tr w:rsidR="00184024" w:rsidTr="00184024">
        <w:tc>
          <w:tcPr>
            <w:tcW w:w="4606" w:type="dxa"/>
          </w:tcPr>
          <w:p w:rsidR="00184024" w:rsidRPr="00AE279B" w:rsidRDefault="00184024" w:rsidP="00E84524">
            <w:pPr>
              <w:rPr>
                <w:lang w:val="en-US"/>
              </w:rPr>
            </w:pPr>
            <w:r w:rsidRPr="00AE279B">
              <w:rPr>
                <w:lang w:val="en-US"/>
              </w:rPr>
              <w:t xml:space="preserve">Art </w:t>
            </w:r>
            <w:proofErr w:type="spellStart"/>
            <w:r w:rsidRPr="00AE279B">
              <w:rPr>
                <w:lang w:val="en-US"/>
              </w:rPr>
              <w:t>Blakey</w:t>
            </w:r>
            <w:proofErr w:type="spellEnd"/>
            <w:r w:rsidRPr="00AE279B">
              <w:rPr>
                <w:lang w:val="en-US"/>
              </w:rPr>
              <w:t xml:space="preserve"> &amp; The Jazz Messengers</w:t>
            </w:r>
          </w:p>
        </w:tc>
        <w:tc>
          <w:tcPr>
            <w:tcW w:w="4606" w:type="dxa"/>
          </w:tcPr>
          <w:p w:rsidR="00184024" w:rsidRPr="00AE279B" w:rsidRDefault="00184024" w:rsidP="00E84524">
            <w:pPr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</w:tr>
    </w:tbl>
    <w:p w:rsidR="00184024" w:rsidRDefault="00184024"/>
    <w:p w:rsidR="00184024" w:rsidRDefault="00184024" w:rsidP="00184024">
      <w:r>
        <w:br w:type="page"/>
      </w:r>
    </w:p>
    <w:p w:rsidR="00184024" w:rsidRDefault="00184024">
      <w:r>
        <w:lastRenderedPageBreak/>
        <w:t>Gebruiker lucasm2</w:t>
      </w:r>
    </w:p>
    <w:p w:rsidR="00184024" w:rsidRDefault="00184024"/>
    <w:p w:rsidR="00383972" w:rsidRPr="009B5180" w:rsidRDefault="00383972">
      <w:bookmarkStart w:id="0" w:name="_GoBack"/>
      <w:bookmarkEnd w:id="0"/>
    </w:p>
    <w:sectPr w:rsidR="00383972" w:rsidRPr="009B5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06"/>
    <w:rsid w:val="000E74DC"/>
    <w:rsid w:val="00184024"/>
    <w:rsid w:val="00186B0F"/>
    <w:rsid w:val="00383972"/>
    <w:rsid w:val="003917BA"/>
    <w:rsid w:val="003952EC"/>
    <w:rsid w:val="00817A06"/>
    <w:rsid w:val="009B5180"/>
    <w:rsid w:val="00AD0F3F"/>
    <w:rsid w:val="00BB7BE8"/>
    <w:rsid w:val="00C2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A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17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A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17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7468367B</Template>
  <TotalTime>42</TotalTime>
  <Pages>5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Marieke van der Tuin</dc:creator>
  <cp:lastModifiedBy>Marieke van der Tuin</cp:lastModifiedBy>
  <cp:revision>2</cp:revision>
  <dcterms:created xsi:type="dcterms:W3CDTF">2012-01-16T15:34:00Z</dcterms:created>
  <dcterms:modified xsi:type="dcterms:W3CDTF">2012-01-16T16:50:00Z</dcterms:modified>
</cp:coreProperties>
</file>